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22"/>
        <w:gridCol w:w="699"/>
        <w:gridCol w:w="5981"/>
      </w:tblGrid>
      <w:tr w:rsidR="00B93310" w:rsidRPr="005152F2" w14:paraId="288873AB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D2CD46741C1DA24DA9E36A4B4CE1700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14:paraId="7E3A1C9B" w14:textId="56BD7808" w:rsidR="00B93310" w:rsidRPr="005152F2" w:rsidRDefault="00D53E84" w:rsidP="003856C9">
                <w:pPr>
                  <w:pStyle w:val="Heading1"/>
                </w:pPr>
                <w:r>
                  <w:t>Dankyi ben-oni ofosu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22"/>
            </w:tblGrid>
            <w:tr w:rsidR="00441EB9" w:rsidRPr="005152F2" w14:paraId="3BBEDD88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668562E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A61B818" wp14:editId="61E037AD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2B712B8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790B1D9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4457470" w14:textId="14DAD2ED" w:rsidR="00441EB9" w:rsidRDefault="00D53E84" w:rsidP="00441EB9">
                  <w:pPr>
                    <w:pStyle w:val="Heading3"/>
                  </w:pPr>
                  <w:r>
                    <w:t>dankyibenjamin0@gmail.com</w:t>
                  </w:r>
                </w:p>
              </w:tc>
            </w:tr>
            <w:tr w:rsidR="00441EB9" w:rsidRPr="005152F2" w14:paraId="16E0EE0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5039E69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1C4C235" wp14:editId="245B6DB5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57659FB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AWlIkDFiUAAJjeAAAOAAAAAAAAAAAAAAAAAC4CAABkcnMvZTJvRG9jLnhtbFBL&#13;&#10;AQItABQABgAIAAAAIQDbJ8Nc3AAAAAgBAAAPAAAAAAAAAAAAAAAAAHAnAABkcnMvZG93bnJldi54&#13;&#10;bWxQSwUGAAAAAAQABADzAAAAeSgAAAAA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345E8212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E191C46" w14:textId="03A7206C" w:rsidR="00441EB9" w:rsidRDefault="00D53E84" w:rsidP="00441EB9">
                  <w:pPr>
                    <w:pStyle w:val="Heading3"/>
                  </w:pPr>
                  <w:r>
                    <w:t>0240532128</w:t>
                  </w:r>
                </w:p>
              </w:tc>
            </w:tr>
            <w:tr w:rsidR="00441EB9" w:rsidRPr="005152F2" w14:paraId="2007F0C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8B0C1CF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28C755E" wp14:editId="417F9554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9F390EB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0160C721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BADB0B4" w14:textId="328BA961" w:rsidR="00441EB9" w:rsidRDefault="00457726" w:rsidP="00441EB9">
                  <w:pPr>
                    <w:pStyle w:val="Heading3"/>
                  </w:pPr>
                  <w:r w:rsidRPr="00457726">
                    <w:t>http://linkedin.com/in/ben-oni-dankyi-117308241</w:t>
                  </w:r>
                </w:p>
              </w:tc>
            </w:tr>
            <w:tr w:rsidR="00441EB9" w:rsidRPr="005152F2" w14:paraId="1145C763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78C3F974" w14:textId="77777777" w:rsidR="00441EB9" w:rsidRPr="00441EB9" w:rsidRDefault="00000000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C5A06A59FF92BE45B4890C5D871592BA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5152F2">
                        <w:rPr>
                          <w:lang w:val="en-GB" w:bidi="en-GB"/>
                        </w:rPr>
                        <w:t>Link to other online properties: Portfolio/Website/Blog</w:t>
                      </w:r>
                    </w:sdtContent>
                  </w:sdt>
                </w:p>
              </w:tc>
            </w:tr>
            <w:tr w:rsidR="005A7E57" w:rsidRPr="005152F2" w14:paraId="2312932C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3CFEE3BA" w14:textId="77777777" w:rsidR="002C77B9" w:rsidRDefault="00000000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200914C6153C0442AAACB1F2DA57C162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B7747">
                        <w:rPr>
                          <w:lang w:val="en-GB" w:bidi="en-GB"/>
                        </w:rPr>
                        <w:t>Objective</w:t>
                      </w:r>
                    </w:sdtContent>
                  </w:sdt>
                </w:p>
                <w:p w14:paraId="19732A58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56908CDC" wp14:editId="0278A97E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9B3B83F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22C284A" w14:textId="77777777" w:rsidR="005A7E57" w:rsidRDefault="00000000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231B0CC827A88848AC5D7BE3CC63432B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5A7E57" w:rsidRPr="007B2F5C">
                        <w:rPr>
                          <w:lang w:val="en-GB" w:bidi="en-GB"/>
                        </w:rPr>
                        <w:t>To get s</w:t>
                      </w:r>
                      <w:r w:rsidR="00D11C4D">
                        <w:rPr>
                          <w:lang w:val="en-GB" w:bidi="en-GB"/>
                        </w:rPr>
                        <w:t>tarted, click the placeholder text</w:t>
                      </w:r>
                      <w:r w:rsidR="005A7E57" w:rsidRPr="007B2F5C">
                        <w:rPr>
                          <w:lang w:val="en-GB" w:bidi="en-GB"/>
                        </w:rPr>
                        <w:t xml:space="preserve"> and start typing. Be brief: use one or two sentences.</w:t>
                      </w:r>
                    </w:sdtContent>
                  </w:sdt>
                </w:p>
              </w:tc>
            </w:tr>
            <w:tr w:rsidR="00463463" w:rsidRPr="005152F2" w14:paraId="206445FE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1AA4D53B" w14:textId="77777777" w:rsidR="005A7E57" w:rsidRDefault="00000000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98CDB160E1B72E4CADF3B148641DDEC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>
                        <w:rPr>
                          <w:lang w:val="en-GB" w:bidi="en-GB"/>
                        </w:rPr>
                        <w:t>Skills</w:t>
                      </w:r>
                    </w:sdtContent>
                  </w:sdt>
                </w:p>
                <w:p w14:paraId="4094EE88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6A0B0AE2" wp14:editId="44AD5E37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58BF175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B26537D4AB2BDF4E82F0A0208E9C1C4E"/>
                    </w:placeholder>
                    <w:temporary/>
                    <w:showingPlcHdr/>
                    <w15:appearance w15:val="hidden"/>
                  </w:sdtPr>
                  <w:sdtContent>
                    <w:p w14:paraId="2C8FB6CB" w14:textId="77777777" w:rsidR="00463463" w:rsidRPr="005152F2" w:rsidRDefault="007B2F5C" w:rsidP="00463463">
                      <w:r w:rsidRPr="007B2F5C">
                        <w:rPr>
                          <w:lang w:val="en-GB" w:bidi="en-GB"/>
                        </w:rPr>
                        <w:t>Explain what you're especially good at. What sets you apart? Use your own language – not jargon.</w:t>
                      </w:r>
                    </w:p>
                  </w:sdtContent>
                </w:sdt>
              </w:tc>
            </w:tr>
          </w:tbl>
          <w:p w14:paraId="41DDD63F" w14:textId="77777777" w:rsidR="00B93310" w:rsidRPr="005152F2" w:rsidRDefault="00B93310" w:rsidP="003856C9"/>
        </w:tc>
        <w:tc>
          <w:tcPr>
            <w:tcW w:w="723" w:type="dxa"/>
          </w:tcPr>
          <w:p w14:paraId="767118D5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981"/>
            </w:tblGrid>
            <w:tr w:rsidR="008F6337" w14:paraId="12ADF2BD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BD29D6F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B41ADDAF23AE6D4E94563416246FFD3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rPr>
                          <w:lang w:val="en-GB" w:bidi="en-GB"/>
                        </w:rPr>
                        <w:t>Experience</w:t>
                      </w:r>
                    </w:sdtContent>
                  </w:sdt>
                </w:p>
                <w:p w14:paraId="09EEA77C" w14:textId="77777777" w:rsidR="008F6337" w:rsidRPr="0043426C" w:rsidRDefault="00000000" w:rsidP="002B3890">
                  <w:pPr>
                    <w:pStyle w:val="Heading4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7707843D9BA49B43A7FD7A37BD792157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 w:rsidRPr="0043426C">
                        <w:rPr>
                          <w:lang w:val="en-GB" w:bidi="en-GB"/>
                        </w:rPr>
                        <w:t>Job Title/Company</w:t>
                      </w:r>
                    </w:sdtContent>
                  </w:sdt>
                </w:p>
                <w:p w14:paraId="239BF2C7" w14:textId="77777777" w:rsidR="008F6337" w:rsidRPr="005152F2" w:rsidRDefault="00000000" w:rsidP="008F6337">
                  <w:pPr>
                    <w:pStyle w:val="Heading5"/>
                  </w:pPr>
                  <w:sdt>
                    <w:sdtPr>
                      <w:alias w:val="Enter Dates from – to:"/>
                      <w:tag w:val="Enter Dates from – to:"/>
                      <w:id w:val="-1914612906"/>
                      <w:placeholder>
                        <w:docPart w:val="8AEFDFFA7AC23F469A9E41657F260732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>
                        <w:rPr>
                          <w:lang w:val="en-GB" w:bidi="en-GB"/>
                        </w:rPr>
                        <w:t>Dates from – to</w:t>
                      </w:r>
                    </w:sdtContent>
                  </w:sdt>
                </w:p>
                <w:p w14:paraId="30BD6EA5" w14:textId="6053EB53" w:rsidR="008F6337" w:rsidRDefault="00D53E84" w:rsidP="008F6337">
                  <w:r>
                    <w:t xml:space="preserve">Worked at </w:t>
                  </w:r>
                  <w:proofErr w:type="spellStart"/>
                  <w:proofErr w:type="gramStart"/>
                  <w:r>
                    <w:t>K.Ofori</w:t>
                  </w:r>
                  <w:proofErr w:type="spellEnd"/>
                  <w:proofErr w:type="gramEnd"/>
                  <w:r>
                    <w:t xml:space="preserve"> company Limited for 6months as a factory checker</w:t>
                  </w:r>
                </w:p>
                <w:sdt>
                  <w:sdtPr>
                    <w:alias w:val="Enter Job Title and Company:"/>
                    <w:tag w:val="Enter Job Title and Company:"/>
                    <w:id w:val="1612239417"/>
                    <w:placeholder>
                      <w:docPart w:val="77C14ACA7AE7C841B568F51DAB2C78E9"/>
                    </w:placeholder>
                    <w:temporary/>
                    <w:showingPlcHdr/>
                    <w15:appearance w15:val="hidden"/>
                  </w:sdtPr>
                  <w:sdtContent>
                    <w:p w14:paraId="6E4A8C2D" w14:textId="77777777" w:rsidR="007B2F5C" w:rsidRPr="0043426C" w:rsidRDefault="007B2F5C" w:rsidP="0043426C">
                      <w:pPr>
                        <w:pStyle w:val="Heading4"/>
                      </w:pPr>
                      <w:r w:rsidRPr="0043426C">
                        <w:rPr>
                          <w:lang w:val="en-GB" w:bidi="en-GB"/>
                        </w:rPr>
                        <w:t>Job Title/Company</w:t>
                      </w:r>
                    </w:p>
                  </w:sdtContent>
                </w:sdt>
                <w:sdt>
                  <w:sdtPr>
                    <w:alias w:val="Enter Dates from – to:"/>
                    <w:tag w:val="Enter Dates from – to:"/>
                    <w:id w:val="998615550"/>
                    <w:placeholder>
                      <w:docPart w:val="DE132790C48F4345BED919B25DC95804"/>
                    </w:placeholder>
                    <w:temporary/>
                    <w:showingPlcHdr/>
                    <w15:appearance w15:val="hidden"/>
                  </w:sdtPr>
                  <w:sdtContent>
                    <w:p w14:paraId="3CF08B31" w14:textId="77777777" w:rsidR="007B2F5C" w:rsidRPr="005152F2" w:rsidRDefault="007B2F5C" w:rsidP="007B2F5C">
                      <w:pPr>
                        <w:pStyle w:val="Heading5"/>
                      </w:pPr>
                      <w:r>
                        <w:rPr>
                          <w:lang w:val="en-GB" w:bidi="en-GB"/>
                        </w:rPr>
                        <w:t>Dates from – to</w:t>
                      </w:r>
                    </w:p>
                  </w:sdtContent>
                </w:sdt>
                <w:sdt>
                  <w:sdtPr>
                    <w:alias w:val="Enter More Job Details:"/>
                    <w:tag w:val="Enter More Job Details:"/>
                    <w:id w:val="-423336076"/>
                    <w:placeholder>
                      <w:docPart w:val="15822A172ABB5A4AAC0333EC9A727A81"/>
                    </w:placeholder>
                    <w:temporary/>
                    <w:showingPlcHdr/>
                    <w15:appearance w15:val="hidden"/>
                  </w:sdtPr>
                  <w:sdtContent>
                    <w:p w14:paraId="73189F8E" w14:textId="77777777" w:rsidR="008F6337" w:rsidRDefault="00473EF8" w:rsidP="00832F81">
                      <w:r w:rsidRPr="00473EF8">
                        <w:rPr>
                          <w:lang w:val="en-GB" w:bidi="en-GB"/>
                        </w:rPr>
                        <w:t>Think about the size of the teams you've led, the number of projects you've managed successfully or the number of articles you've written.</w:t>
                      </w:r>
                    </w:p>
                  </w:sdtContent>
                </w:sdt>
              </w:tc>
            </w:tr>
            <w:tr w:rsidR="008F6337" w14:paraId="5CBC13C8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64602B8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09720C5C5E2DE94A8FBBE0CDE26D9AA7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rPr>
                          <w:lang w:val="en-GB" w:bidi="en-GB"/>
                        </w:rPr>
                        <w:t>Education</w:t>
                      </w:r>
                    </w:sdtContent>
                  </w:sdt>
                </w:p>
                <w:sdt>
                  <w:sdtPr>
                    <w:alias w:val="Degree or Qualification/Date Earned:"/>
                    <w:tag w:val="Degree or Qualification/Date Earned:"/>
                    <w:id w:val="634905938"/>
                    <w:placeholder>
                      <w:docPart w:val="FFA68D2987218946AD3E4F5B5AC94CFD"/>
                    </w:placeholder>
                    <w:temporary/>
                    <w:showingPlcHdr/>
                    <w15:appearance w15:val="hidden"/>
                  </w:sdtPr>
                  <w:sdtContent>
                    <w:p w14:paraId="36E32051" w14:textId="77777777" w:rsidR="007B2F5C" w:rsidRPr="0043426C" w:rsidRDefault="007B2F5C" w:rsidP="002B3890">
                      <w:pPr>
                        <w:pStyle w:val="Heading4"/>
                      </w:pPr>
                      <w:r w:rsidRPr="0043426C">
                        <w:rPr>
                          <w:lang w:val="en-GB" w:bidi="en-GB"/>
                        </w:rPr>
                        <w:t>Degree or Qualification/Date Earned</w:t>
                      </w:r>
                    </w:p>
                  </w:sdtContent>
                </w:sdt>
                <w:sdt>
                  <w:sdtPr>
                    <w:alias w:val="University or College:"/>
                    <w:tag w:val="University or College:"/>
                    <w:id w:val="-741416646"/>
                    <w:placeholder>
                      <w:docPart w:val="DA8DB8DDE0FD24429A14BB1C33A2047F"/>
                    </w:placeholder>
                    <w:temporary/>
                    <w:showingPlcHdr/>
                    <w15:appearance w15:val="hidden"/>
                  </w:sdtPr>
                  <w:sdtContent>
                    <w:p w14:paraId="425B843D" w14:textId="77777777" w:rsidR="007B2F5C" w:rsidRPr="005152F2" w:rsidRDefault="007B2F5C" w:rsidP="007B2F5C">
                      <w:pPr>
                        <w:pStyle w:val="Heading5"/>
                      </w:pPr>
                      <w:r w:rsidRPr="005152F2">
                        <w:rPr>
                          <w:lang w:val="en-GB" w:bidi="en-GB"/>
                        </w:rPr>
                        <w:t>University or College</w:t>
                      </w:r>
                    </w:p>
                  </w:sdtContent>
                </w:sdt>
                <w:p w14:paraId="67ADFE9A" w14:textId="77777777" w:rsidR="008F6337" w:rsidRDefault="00E66BFF" w:rsidP="007B2F5C">
                  <w:r>
                    <w:t>Ghana Communication Technology University</w:t>
                  </w:r>
                </w:p>
                <w:p w14:paraId="04AF144D" w14:textId="77777777" w:rsidR="00E66BFF" w:rsidRDefault="00E66BFF" w:rsidP="007B2F5C">
                  <w:r>
                    <w:t>Date of Graduation: January,2025</w:t>
                  </w:r>
                </w:p>
                <w:p w14:paraId="4BECF692" w14:textId="38F7138B" w:rsidR="00E66BFF" w:rsidRDefault="00E66BFF" w:rsidP="007B2F5C">
                  <w:r>
                    <w:t>Bachelor of Science in Computer Science</w:t>
                  </w:r>
                </w:p>
              </w:tc>
            </w:tr>
            <w:tr w:rsidR="008F6337" w14:paraId="46773235" w14:textId="77777777" w:rsidTr="00B85871">
              <w:tc>
                <w:tcPr>
                  <w:tcW w:w="5191" w:type="dxa"/>
                </w:tcPr>
                <w:p w14:paraId="364FCA35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B445CE7347B98A48B0E0A85CEFE68D55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rPr>
                          <w:lang w:val="en-GB" w:bidi="en-GB"/>
                        </w:rPr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 Details:"/>
                    <w:tag w:val="Enter Volunteer Experience or Leadership Details:"/>
                    <w:id w:val="1952504710"/>
                    <w:placeholder>
                      <w:docPart w:val="68002530A5A0AD4D8811D7DC376282FB"/>
                    </w:placeholder>
                    <w:temporary/>
                    <w:showingPlcHdr/>
                    <w15:appearance w15:val="hidden"/>
                  </w:sdtPr>
                  <w:sdtContent>
                    <w:p w14:paraId="2E0D11F8" w14:textId="77777777" w:rsidR="008F6337" w:rsidRDefault="007B2F5C" w:rsidP="008F6337">
                      <w:r w:rsidRPr="007B2F5C">
                        <w:rPr>
                          <w:lang w:val="en-GB" w:bidi="en-GB"/>
                        </w:rPr>
                        <w:t>Did you manage a team for your club, lead a campaign for your favourite charity or edit your school's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14:paraId="65CDF04C" w14:textId="77777777" w:rsidR="008F6337" w:rsidRPr="005152F2" w:rsidRDefault="008F6337" w:rsidP="003856C9"/>
        </w:tc>
      </w:tr>
    </w:tbl>
    <w:p w14:paraId="15CA3BB8" w14:textId="77777777" w:rsidR="00E941EF" w:rsidRDefault="00E941EF" w:rsidP="0019561F">
      <w:pPr>
        <w:pStyle w:val="NoSpacing"/>
      </w:pPr>
    </w:p>
    <w:sectPr w:rsidR="00E941EF" w:rsidSect="00315A0C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78073" w14:textId="77777777" w:rsidR="00585F33" w:rsidRDefault="00585F33" w:rsidP="003856C9">
      <w:pPr>
        <w:spacing w:after="0" w:line="240" w:lineRule="auto"/>
      </w:pPr>
      <w:r>
        <w:separator/>
      </w:r>
    </w:p>
  </w:endnote>
  <w:endnote w:type="continuationSeparator" w:id="0">
    <w:p w14:paraId="6C2F1B4D" w14:textId="77777777" w:rsidR="00585F33" w:rsidRDefault="00585F33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1BE27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AD8245D" wp14:editId="40F7CAF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6FA58E5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1BnfBkAAGe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en-GB" w:bidi="en-GB"/>
          </w:rPr>
          <w:fldChar w:fldCharType="begin"/>
        </w:r>
        <w:r w:rsidR="001765FE">
          <w:rPr>
            <w:lang w:val="en-GB" w:bidi="en-GB"/>
          </w:rPr>
          <w:instrText xml:space="preserve"> PAGE   \* MERGEFORMAT </w:instrText>
        </w:r>
        <w:r w:rsidR="001765FE">
          <w:rPr>
            <w:lang w:val="en-GB" w:bidi="en-GB"/>
          </w:rPr>
          <w:fldChar w:fldCharType="separate"/>
        </w:r>
        <w:r w:rsidR="00BE70F7">
          <w:rPr>
            <w:noProof/>
            <w:lang w:val="en-GB" w:bidi="en-GB"/>
          </w:rPr>
          <w:t>2</w:t>
        </w:r>
        <w:r w:rsidR="001765FE">
          <w:rPr>
            <w:noProof/>
            <w:lang w:val="en-GB" w:bidi="en-GB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6A7C4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5CF8D3D" wp14:editId="766A237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AFC2EA6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C737E" w14:textId="77777777" w:rsidR="00585F33" w:rsidRDefault="00585F33" w:rsidP="003856C9">
      <w:pPr>
        <w:spacing w:after="0" w:line="240" w:lineRule="auto"/>
      </w:pPr>
      <w:r>
        <w:separator/>
      </w:r>
    </w:p>
  </w:footnote>
  <w:footnote w:type="continuationSeparator" w:id="0">
    <w:p w14:paraId="587A3589" w14:textId="77777777" w:rsidR="00585F33" w:rsidRDefault="00585F33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D7262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453F3BB" wp14:editId="53BA3D8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B658FA2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173CF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D3254FF" wp14:editId="0EF3B0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B1FB0BC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84"/>
    <w:rsid w:val="00052BE1"/>
    <w:rsid w:val="0007412A"/>
    <w:rsid w:val="0010199E"/>
    <w:rsid w:val="001073AF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15A0C"/>
    <w:rsid w:val="00331D97"/>
    <w:rsid w:val="003856C9"/>
    <w:rsid w:val="00396369"/>
    <w:rsid w:val="003F4D31"/>
    <w:rsid w:val="0043426C"/>
    <w:rsid w:val="00441EB9"/>
    <w:rsid w:val="00457726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85F33"/>
    <w:rsid w:val="00594909"/>
    <w:rsid w:val="005A1E51"/>
    <w:rsid w:val="005A7E57"/>
    <w:rsid w:val="00616FF4"/>
    <w:rsid w:val="006A3CE7"/>
    <w:rsid w:val="00743379"/>
    <w:rsid w:val="007803B7"/>
    <w:rsid w:val="00797346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1724C"/>
    <w:rsid w:val="00B550FC"/>
    <w:rsid w:val="00B85871"/>
    <w:rsid w:val="00B93310"/>
    <w:rsid w:val="00BC1F18"/>
    <w:rsid w:val="00BD0809"/>
    <w:rsid w:val="00BD2E58"/>
    <w:rsid w:val="00BE70F7"/>
    <w:rsid w:val="00BF6BAB"/>
    <w:rsid w:val="00C007A5"/>
    <w:rsid w:val="00C4403A"/>
    <w:rsid w:val="00CE6306"/>
    <w:rsid w:val="00D02002"/>
    <w:rsid w:val="00D11C4D"/>
    <w:rsid w:val="00D5067A"/>
    <w:rsid w:val="00D53E84"/>
    <w:rsid w:val="00DC79BB"/>
    <w:rsid w:val="00E34D58"/>
    <w:rsid w:val="00E66BFF"/>
    <w:rsid w:val="00E941EF"/>
    <w:rsid w:val="00EB1C1B"/>
    <w:rsid w:val="00F52386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AC67C"/>
  <w15:chartTrackingRefBased/>
  <w15:docId w15:val="{75742ECF-B1A3-4E4E-AEDD-93F912D4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kyi/Library/Containers/com.microsoft.Word/Data/Library/Application%20Support/Microsoft/Office/16.0/DTS/en-GB%7b33A57D58-473B-8945-9188-A53059D61B77%7d/%7bD106599F-3586-664F-9C0C-8A87D78CC1D9%7dtf16392740_ma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CD46741C1DA24DA9E36A4B4CE17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FC426-0092-2F4F-A6CB-A44DC5BBBC33}"/>
      </w:docPartPr>
      <w:docPartBody>
        <w:p w:rsidR="00D601E0" w:rsidRDefault="00000000">
          <w:pPr>
            <w:pStyle w:val="D2CD46741C1DA24DA9E36A4B4CE17006"/>
          </w:pPr>
          <w:r w:rsidRPr="005152F2">
            <w:rPr>
              <w:lang w:val="en-GB" w:bidi="en-GB"/>
            </w:rPr>
            <w:t>Your Name</w:t>
          </w:r>
        </w:p>
      </w:docPartBody>
    </w:docPart>
    <w:docPart>
      <w:docPartPr>
        <w:name w:val="C5A06A59FF92BE45B4890C5D87159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3978D-EAD8-FD4B-8B4F-C8696812211F}"/>
      </w:docPartPr>
      <w:docPartBody>
        <w:p w:rsidR="00D601E0" w:rsidRDefault="00000000">
          <w:pPr>
            <w:pStyle w:val="C5A06A59FF92BE45B4890C5D871592BA"/>
          </w:pPr>
          <w:r w:rsidRPr="005152F2">
            <w:rPr>
              <w:lang w:val="en-GB" w:bidi="en-GB"/>
            </w:rPr>
            <w:t>Link to other online properties: Portfolio/Website/Blog</w:t>
          </w:r>
        </w:p>
      </w:docPartBody>
    </w:docPart>
    <w:docPart>
      <w:docPartPr>
        <w:name w:val="200914C6153C0442AAACB1F2DA57C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1C605-5E45-8748-8762-FD38CD07E38C}"/>
      </w:docPartPr>
      <w:docPartBody>
        <w:p w:rsidR="00D601E0" w:rsidRDefault="00000000">
          <w:pPr>
            <w:pStyle w:val="200914C6153C0442AAACB1F2DA57C162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231B0CC827A88848AC5D7BE3CC634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B87C4-2337-EB4A-8EAD-C966FC9E05F0}"/>
      </w:docPartPr>
      <w:docPartBody>
        <w:p w:rsidR="00D601E0" w:rsidRDefault="00000000">
          <w:pPr>
            <w:pStyle w:val="231B0CC827A88848AC5D7BE3CC63432B"/>
          </w:pPr>
          <w:r w:rsidRPr="007B2F5C">
            <w:rPr>
              <w:lang w:val="en-GB" w:bidi="en-GB"/>
            </w:rPr>
            <w:t>To get s</w:t>
          </w:r>
          <w:r>
            <w:rPr>
              <w:lang w:val="en-GB" w:bidi="en-GB"/>
            </w:rPr>
            <w:t>tarted, click the placeholder text</w:t>
          </w:r>
          <w:r w:rsidRPr="007B2F5C">
            <w:rPr>
              <w:lang w:val="en-GB" w:bidi="en-GB"/>
            </w:rPr>
            <w:t xml:space="preserve"> and start typing. Be brief: use one or two sentences.</w:t>
          </w:r>
        </w:p>
      </w:docPartBody>
    </w:docPart>
    <w:docPart>
      <w:docPartPr>
        <w:name w:val="98CDB160E1B72E4CADF3B148641DD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B758C-8D21-4743-AC9B-530FACF5C6AF}"/>
      </w:docPartPr>
      <w:docPartBody>
        <w:p w:rsidR="00D601E0" w:rsidRDefault="00000000">
          <w:pPr>
            <w:pStyle w:val="98CDB160E1B72E4CADF3B148641DDECF"/>
          </w:pPr>
          <w:r>
            <w:rPr>
              <w:lang w:val="en-GB" w:bidi="en-GB"/>
            </w:rPr>
            <w:t>Skills</w:t>
          </w:r>
        </w:p>
      </w:docPartBody>
    </w:docPart>
    <w:docPart>
      <w:docPartPr>
        <w:name w:val="B26537D4AB2BDF4E82F0A0208E9C1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92E86-6519-2B4B-AEF8-19CA4F61D078}"/>
      </w:docPartPr>
      <w:docPartBody>
        <w:p w:rsidR="00D601E0" w:rsidRDefault="00000000">
          <w:pPr>
            <w:pStyle w:val="B26537D4AB2BDF4E82F0A0208E9C1C4E"/>
          </w:pPr>
          <w:r w:rsidRPr="007B2F5C">
            <w:rPr>
              <w:lang w:val="en-GB" w:bidi="en-GB"/>
            </w:rPr>
            <w:t>Explain what you're especially good at. What sets you apart? Use your own language – not jargon.</w:t>
          </w:r>
        </w:p>
      </w:docPartBody>
    </w:docPart>
    <w:docPart>
      <w:docPartPr>
        <w:name w:val="B41ADDAF23AE6D4E94563416246FF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7BA72-88A8-EC4B-8A61-F966772C8F5A}"/>
      </w:docPartPr>
      <w:docPartBody>
        <w:p w:rsidR="00D601E0" w:rsidRDefault="00000000">
          <w:pPr>
            <w:pStyle w:val="B41ADDAF23AE6D4E94563416246FFD39"/>
          </w:pPr>
          <w:r w:rsidRPr="005152F2">
            <w:rPr>
              <w:lang w:val="en-GB" w:bidi="en-GB"/>
            </w:rPr>
            <w:t>Experience</w:t>
          </w:r>
        </w:p>
      </w:docPartBody>
    </w:docPart>
    <w:docPart>
      <w:docPartPr>
        <w:name w:val="7707843D9BA49B43A7FD7A37BD792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6C48D-F401-EB4D-90F4-7C91BCD30908}"/>
      </w:docPartPr>
      <w:docPartBody>
        <w:p w:rsidR="00D601E0" w:rsidRDefault="00000000">
          <w:pPr>
            <w:pStyle w:val="7707843D9BA49B43A7FD7A37BD792157"/>
          </w:pPr>
          <w:r w:rsidRPr="0043426C">
            <w:rPr>
              <w:lang w:val="en-GB" w:bidi="en-GB"/>
            </w:rPr>
            <w:t>Job Title/Company</w:t>
          </w:r>
        </w:p>
      </w:docPartBody>
    </w:docPart>
    <w:docPart>
      <w:docPartPr>
        <w:name w:val="8AEFDFFA7AC23F469A9E41657F260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08059-F931-7747-80FB-C9CF5D706DEF}"/>
      </w:docPartPr>
      <w:docPartBody>
        <w:p w:rsidR="00D601E0" w:rsidRDefault="00000000">
          <w:pPr>
            <w:pStyle w:val="8AEFDFFA7AC23F469A9E41657F260732"/>
          </w:pPr>
          <w:r>
            <w:rPr>
              <w:lang w:val="en-GB" w:bidi="en-GB"/>
            </w:rPr>
            <w:t>Dates from – to</w:t>
          </w:r>
        </w:p>
      </w:docPartBody>
    </w:docPart>
    <w:docPart>
      <w:docPartPr>
        <w:name w:val="77C14ACA7AE7C841B568F51DAB2C7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F8117-49A3-2340-9B7A-328FEA52F839}"/>
      </w:docPartPr>
      <w:docPartBody>
        <w:p w:rsidR="00D601E0" w:rsidRDefault="00000000">
          <w:pPr>
            <w:pStyle w:val="77C14ACA7AE7C841B568F51DAB2C78E9"/>
          </w:pPr>
          <w:r w:rsidRPr="0043426C">
            <w:rPr>
              <w:lang w:val="en-GB" w:bidi="en-GB"/>
            </w:rPr>
            <w:t>Job Title/Company</w:t>
          </w:r>
        </w:p>
      </w:docPartBody>
    </w:docPart>
    <w:docPart>
      <w:docPartPr>
        <w:name w:val="DE132790C48F4345BED919B25DC95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5D2A0-B8B2-6646-9236-F9CD1605BD54}"/>
      </w:docPartPr>
      <w:docPartBody>
        <w:p w:rsidR="00D601E0" w:rsidRDefault="00000000">
          <w:pPr>
            <w:pStyle w:val="DE132790C48F4345BED919B25DC95804"/>
          </w:pPr>
          <w:r>
            <w:rPr>
              <w:lang w:val="en-GB" w:bidi="en-GB"/>
            </w:rPr>
            <w:t>Dates from – to</w:t>
          </w:r>
        </w:p>
      </w:docPartBody>
    </w:docPart>
    <w:docPart>
      <w:docPartPr>
        <w:name w:val="15822A172ABB5A4AAC0333EC9A727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8FA2F-F99E-0A48-B7FE-1CF1392FCB42}"/>
      </w:docPartPr>
      <w:docPartBody>
        <w:p w:rsidR="00D601E0" w:rsidRDefault="00000000">
          <w:pPr>
            <w:pStyle w:val="15822A172ABB5A4AAC0333EC9A727A81"/>
          </w:pPr>
          <w:r w:rsidRPr="00473EF8">
            <w:rPr>
              <w:lang w:val="en-GB" w:bidi="en-GB"/>
            </w:rPr>
            <w:t>Think about the size of the teams you've led, the number of projects you've managed successfully or the number of articles you've written.</w:t>
          </w:r>
        </w:p>
      </w:docPartBody>
    </w:docPart>
    <w:docPart>
      <w:docPartPr>
        <w:name w:val="09720C5C5E2DE94A8FBBE0CDE26D9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E9FE4-AFEE-1347-B2DB-A82506209ED2}"/>
      </w:docPartPr>
      <w:docPartBody>
        <w:p w:rsidR="00D601E0" w:rsidRDefault="00000000">
          <w:pPr>
            <w:pStyle w:val="09720C5C5E2DE94A8FBBE0CDE26D9AA7"/>
          </w:pPr>
          <w:r w:rsidRPr="005152F2">
            <w:rPr>
              <w:lang w:val="en-GB" w:bidi="en-GB"/>
            </w:rPr>
            <w:t>Education</w:t>
          </w:r>
        </w:p>
      </w:docPartBody>
    </w:docPart>
    <w:docPart>
      <w:docPartPr>
        <w:name w:val="FFA68D2987218946AD3E4F5B5AC94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6D5C7-B7B8-4244-A2FD-A2EEB56E9CD5}"/>
      </w:docPartPr>
      <w:docPartBody>
        <w:p w:rsidR="00D601E0" w:rsidRDefault="00000000">
          <w:pPr>
            <w:pStyle w:val="FFA68D2987218946AD3E4F5B5AC94CFD"/>
          </w:pPr>
          <w:r w:rsidRPr="0043426C">
            <w:rPr>
              <w:lang w:val="en-GB" w:bidi="en-GB"/>
            </w:rPr>
            <w:t>Degree or Qualification/Date Earned</w:t>
          </w:r>
        </w:p>
      </w:docPartBody>
    </w:docPart>
    <w:docPart>
      <w:docPartPr>
        <w:name w:val="DA8DB8DDE0FD24429A14BB1C33A20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005D6-F881-0D42-B0D0-243B072F564E}"/>
      </w:docPartPr>
      <w:docPartBody>
        <w:p w:rsidR="00D601E0" w:rsidRDefault="00000000">
          <w:pPr>
            <w:pStyle w:val="DA8DB8DDE0FD24429A14BB1C33A2047F"/>
          </w:pPr>
          <w:r w:rsidRPr="005152F2">
            <w:rPr>
              <w:lang w:val="en-GB" w:bidi="en-GB"/>
            </w:rPr>
            <w:t>University or College</w:t>
          </w:r>
        </w:p>
      </w:docPartBody>
    </w:docPart>
    <w:docPart>
      <w:docPartPr>
        <w:name w:val="B445CE7347B98A48B0E0A85CEFE68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283A7-1964-D64E-85F8-A8FAEEAFAF96}"/>
      </w:docPartPr>
      <w:docPartBody>
        <w:p w:rsidR="00D601E0" w:rsidRDefault="00000000">
          <w:pPr>
            <w:pStyle w:val="B445CE7347B98A48B0E0A85CEFE68D55"/>
          </w:pPr>
          <w:r w:rsidRPr="005152F2">
            <w:rPr>
              <w:lang w:val="en-GB" w:bidi="en-GB"/>
            </w:rPr>
            <w:t>Volunteer experience or leadership</w:t>
          </w:r>
        </w:p>
      </w:docPartBody>
    </w:docPart>
    <w:docPart>
      <w:docPartPr>
        <w:name w:val="68002530A5A0AD4D8811D7DC37628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F9D32-D918-2748-B59C-8CF50A709A95}"/>
      </w:docPartPr>
      <w:docPartBody>
        <w:p w:rsidR="00D601E0" w:rsidRDefault="00000000">
          <w:pPr>
            <w:pStyle w:val="68002530A5A0AD4D8811D7DC376282FB"/>
          </w:pPr>
          <w:r w:rsidRPr="007B2F5C">
            <w:rPr>
              <w:lang w:val="en-GB" w:bidi="en-GB"/>
            </w:rPr>
            <w:t>Did you manage a team for your club, lead a campaign for your favourite charity or edit your school's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59"/>
    <w:rsid w:val="00366FB8"/>
    <w:rsid w:val="009C5559"/>
    <w:rsid w:val="00D6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CD46741C1DA24DA9E36A4B4CE17006">
    <w:name w:val="D2CD46741C1DA24DA9E36A4B4CE17006"/>
  </w:style>
  <w:style w:type="paragraph" w:customStyle="1" w:styleId="C5A06A59FF92BE45B4890C5D871592BA">
    <w:name w:val="C5A06A59FF92BE45B4890C5D871592BA"/>
  </w:style>
  <w:style w:type="paragraph" w:customStyle="1" w:styleId="200914C6153C0442AAACB1F2DA57C162">
    <w:name w:val="200914C6153C0442AAACB1F2DA57C162"/>
  </w:style>
  <w:style w:type="paragraph" w:customStyle="1" w:styleId="231B0CC827A88848AC5D7BE3CC63432B">
    <w:name w:val="231B0CC827A88848AC5D7BE3CC63432B"/>
  </w:style>
  <w:style w:type="paragraph" w:customStyle="1" w:styleId="98CDB160E1B72E4CADF3B148641DDECF">
    <w:name w:val="98CDB160E1B72E4CADF3B148641DDECF"/>
  </w:style>
  <w:style w:type="paragraph" w:customStyle="1" w:styleId="B26537D4AB2BDF4E82F0A0208E9C1C4E">
    <w:name w:val="B26537D4AB2BDF4E82F0A0208E9C1C4E"/>
  </w:style>
  <w:style w:type="paragraph" w:customStyle="1" w:styleId="B41ADDAF23AE6D4E94563416246FFD39">
    <w:name w:val="B41ADDAF23AE6D4E94563416246FFD39"/>
  </w:style>
  <w:style w:type="paragraph" w:customStyle="1" w:styleId="7707843D9BA49B43A7FD7A37BD792157">
    <w:name w:val="7707843D9BA49B43A7FD7A37BD792157"/>
  </w:style>
  <w:style w:type="paragraph" w:customStyle="1" w:styleId="8AEFDFFA7AC23F469A9E41657F260732">
    <w:name w:val="8AEFDFFA7AC23F469A9E41657F260732"/>
  </w:style>
  <w:style w:type="paragraph" w:customStyle="1" w:styleId="77C14ACA7AE7C841B568F51DAB2C78E9">
    <w:name w:val="77C14ACA7AE7C841B568F51DAB2C78E9"/>
  </w:style>
  <w:style w:type="paragraph" w:customStyle="1" w:styleId="DE132790C48F4345BED919B25DC95804">
    <w:name w:val="DE132790C48F4345BED919B25DC95804"/>
  </w:style>
  <w:style w:type="paragraph" w:customStyle="1" w:styleId="15822A172ABB5A4AAC0333EC9A727A81">
    <w:name w:val="15822A172ABB5A4AAC0333EC9A727A81"/>
  </w:style>
  <w:style w:type="paragraph" w:customStyle="1" w:styleId="09720C5C5E2DE94A8FBBE0CDE26D9AA7">
    <w:name w:val="09720C5C5E2DE94A8FBBE0CDE26D9AA7"/>
  </w:style>
  <w:style w:type="paragraph" w:customStyle="1" w:styleId="FFA68D2987218946AD3E4F5B5AC94CFD">
    <w:name w:val="FFA68D2987218946AD3E4F5B5AC94CFD"/>
  </w:style>
  <w:style w:type="paragraph" w:customStyle="1" w:styleId="DA8DB8DDE0FD24429A14BB1C33A2047F">
    <w:name w:val="DA8DB8DDE0FD24429A14BB1C33A2047F"/>
  </w:style>
  <w:style w:type="paragraph" w:customStyle="1" w:styleId="4EF9578480C0994FB524F8F7BBEC5B81">
    <w:name w:val="4EF9578480C0994FB524F8F7BBEC5B81"/>
  </w:style>
  <w:style w:type="paragraph" w:customStyle="1" w:styleId="B445CE7347B98A48B0E0A85CEFE68D55">
    <w:name w:val="B445CE7347B98A48B0E0A85CEFE68D55"/>
  </w:style>
  <w:style w:type="paragraph" w:customStyle="1" w:styleId="68002530A5A0AD4D8811D7DC376282FB">
    <w:name w:val="68002530A5A0AD4D8811D7DC376282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6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Dankyi ben-oni ofosu</dc:creator>
  <cp:keywords/>
  <dc:description/>
  <cp:lastModifiedBy>Kennedy Amankwah-boateng</cp:lastModifiedBy>
  <cp:revision>3</cp:revision>
  <dcterms:created xsi:type="dcterms:W3CDTF">2022-08-14T08:19:00Z</dcterms:created>
  <dcterms:modified xsi:type="dcterms:W3CDTF">2022-08-14T08:37:00Z</dcterms:modified>
</cp:coreProperties>
</file>